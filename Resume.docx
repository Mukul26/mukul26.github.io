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6236C3" wp14:editId="58DBB792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BDDC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ERQIAAIcEAAAOAAAAZHJzL2Uyb0RvYy54bWysVNuO0zAQfUfiHyy/t2nSbNNWTVe9UIS0&#10;wIqFD3Adp7FIPMZ2m3YR/87YabsFXhDiIc6M55I5Z2Yyuz82NTkIYyWonMb9ASVCcSik2uX0y+dN&#10;b0yJdUwVrAYlcnoSlt7PX7+atXoqEqigLoQhmETZaatzWjmnp1FkeSUaZvughUJjCaZhDlWziwrD&#10;Wsze1FEyGIyiFkyhDXBhLd6uOyOdh/xlKbj7WJZWOFLnFGtz4TTh3Pozms/YdGeYriQ/l8H+oYqG&#10;SYUfvaZaM8fI3sg/UjWSG7BQuj6HJoKylFwEDIgmHvyG5qliWgQsSI7VV5rs/0vLPxweDZFFTkeU&#10;KNZgiz4haUztakGyAEkc3YN1HhxKHajvq3g8XGebUW+ZTsa9dLgc9ibpeNmLs2S8vEsWi9Gb9IeP&#10;LgSf4gOGOXkQF4bx5u8gnJvtycmilzyUHBg2NPbti0Jdl3eoNGq1nQZkfg6C+KQfjYdg9QPwr9bH&#10;/WLxikUfsm3fQ4EssL2DAP9YmsZHYq/IMQzO6To4nhCOl1mWJekA54ujLU7SCY7mubZLuDbWvRXQ&#10;EC/k1CDJIT07YMkdjItLqBNqWWxkXQfFb4NY1aaDzTgXyl3A21vPWnl/BT6yS+pvAlSPrqNjC8UJ&#10;kRrotgG3F4UKzDMlLW5CTu23PTOCkvqdwlGbxGnqVyco6V2WoGJuLdtbC1McU+XUUdKJK9et214b&#10;uavwS3HArWCBDJcyYPfsd1Wdi8VpDx09b6Zfp1s9eL38P+Y/AQAA//8DAFBLAwQUAAYACAAAACEA&#10;Avl/rN8AAAAJAQAADwAAAGRycy9kb3ducmV2LnhtbEyPQU+DQBCF7yb+h82YeGuXEqsGWRpiYjT1&#10;0BRN2uPCjiyBnSXsQvHfu5zsbWbey5vvpbvZdGzCwTWWBGzWETCkyqqGagHfX2+rZ2DOS1Kys4QC&#10;ftHBLru9SWWi7IWOOBW+ZiGEXCIFaO/7hHNXaTTSrW2PFLQfOxjpwzrUXA3yEsJNx+MoeuRGNhQ+&#10;aNnjq8aqLUYj4OOc+/d9Oe7tKT+2xac+TG17EOL+bs5fgHmc/b8ZFvyADllgKu1IyrFOQCjiBaye&#10;NjGwRY7jh3Aql2m7BZ6l/LpB9gcAAP//AwBQSwECLQAUAAYACAAAACEAtoM4kv4AAADhAQAAEwAA&#10;AAAAAAAAAAAAAAAAAAAAW0NvbnRlbnRfVHlwZXNdLnhtbFBLAQItABQABgAIAAAAIQA4/SH/1gAA&#10;AJQBAAALAAAAAAAAAAAAAAAAAC8BAABfcmVscy8ucmVsc1BLAQItABQABgAIAAAAIQDUoJMERQIA&#10;AIcEAAAOAAAAAAAAAAAAAAAAAC4CAABkcnMvZTJvRG9jLnhtbFBLAQItABQABgAIAAAAIQAC+X+s&#10;3wAAAAkBAAAPAAAAAAAAAAAAAAAAAJ8EAABkcnMvZG93bnJldi54bWxQSwUGAAAAAAQABADzAAAA&#10;qw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76"/>
        <w:gridCol w:w="3085"/>
        <w:gridCol w:w="3091"/>
      </w:tblGrid>
      <w:tr w:rsidR="00127C0F" w:rsidRPr="001700F2" w:rsidTr="004A564C">
        <w:trPr>
          <w:trHeight w:val="1228"/>
        </w:trPr>
        <w:tc>
          <w:tcPr>
            <w:tcW w:w="9236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127C0F" w:rsidRPr="001700F2" w:rsidRDefault="003923CE" w:rsidP="00B20DFA">
            <w:pPr>
              <w:pStyle w:val="Title"/>
            </w:pPr>
            <w:r>
              <w:t>Mukul</w:t>
            </w:r>
            <w:r w:rsidR="00127C0F" w:rsidRPr="001700F2">
              <w:t xml:space="preserve"> </w:t>
            </w:r>
            <w:r>
              <w:t xml:space="preserve">Singh </w:t>
            </w:r>
            <w:proofErr w:type="spellStart"/>
            <w:r>
              <w:t>Aswal</w:t>
            </w:r>
            <w:proofErr w:type="spellEnd"/>
          </w:p>
          <w:p w:rsidR="00127C0F" w:rsidRPr="001700F2" w:rsidRDefault="003923CE" w:rsidP="00B20DFA">
            <w:pPr>
              <w:pStyle w:val="Subtitle"/>
            </w:pPr>
            <w:r>
              <w:t>Data Analyst</w:t>
            </w:r>
            <w:r w:rsidR="005A45E9">
              <w:t>/Business Analyst</w:t>
            </w:r>
          </w:p>
        </w:tc>
      </w:tr>
      <w:tr w:rsidR="00127C0F" w:rsidRPr="001700F2" w:rsidTr="004A564C">
        <w:trPr>
          <w:trHeight w:val="416"/>
        </w:trPr>
        <w:tc>
          <w:tcPr>
            <w:tcW w:w="923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:rsidR="00127C0F" w:rsidRPr="00EE275A" w:rsidRDefault="00127C0F" w:rsidP="00B20DFA"/>
        </w:tc>
      </w:tr>
      <w:tr w:rsidR="00127C0F" w:rsidRPr="001700F2" w:rsidTr="004A564C">
        <w:trPr>
          <w:trHeight w:val="199"/>
        </w:trPr>
        <w:tc>
          <w:tcPr>
            <w:tcW w:w="3076" w:type="dxa"/>
            <w:tcBorders>
              <w:bottom w:val="single" w:sz="18" w:space="0" w:color="BF9268" w:themeColor="accent2"/>
            </w:tcBorders>
          </w:tcPr>
          <w:p w:rsidR="00127C0F" w:rsidRPr="001700F2" w:rsidRDefault="00127C0F" w:rsidP="00B20DFA"/>
        </w:tc>
        <w:tc>
          <w:tcPr>
            <w:tcW w:w="3085" w:type="dxa"/>
            <w:vMerge w:val="restart"/>
            <w:shd w:val="clear" w:color="auto" w:fill="303848" w:themeFill="accent1"/>
            <w:vAlign w:val="center"/>
          </w:tcPr>
          <w:p w:rsidR="00127C0F" w:rsidRPr="001700F2" w:rsidRDefault="00C11AE6" w:rsidP="00127C0F">
            <w:pPr>
              <w:pStyle w:val="Heading1"/>
            </w:pPr>
            <w:sdt>
              <w:sdtPr>
                <w:id w:val="-1215895415"/>
                <w:placeholder>
                  <w:docPart w:val="FE9FB529FAB24B7D88036C42897AC116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CONTACT</w:t>
                </w:r>
              </w:sdtContent>
            </w:sdt>
          </w:p>
        </w:tc>
        <w:tc>
          <w:tcPr>
            <w:tcW w:w="3073" w:type="dxa"/>
            <w:tcBorders>
              <w:bottom w:val="single" w:sz="18" w:space="0" w:color="BF9268" w:themeColor="accent2"/>
            </w:tcBorders>
          </w:tcPr>
          <w:p w:rsidR="00127C0F" w:rsidRPr="001700F2" w:rsidRDefault="00127C0F" w:rsidP="00B20DFA"/>
        </w:tc>
      </w:tr>
      <w:tr w:rsidR="00127C0F" w:rsidRPr="001700F2" w:rsidTr="004A564C">
        <w:trPr>
          <w:trHeight w:val="199"/>
        </w:trPr>
        <w:tc>
          <w:tcPr>
            <w:tcW w:w="3076" w:type="dxa"/>
            <w:tcBorders>
              <w:top w:val="single" w:sz="18" w:space="0" w:color="BF9268" w:themeColor="accent2"/>
            </w:tcBorders>
          </w:tcPr>
          <w:p w:rsidR="00127C0F" w:rsidRPr="001700F2" w:rsidRDefault="00127C0F" w:rsidP="00B20DFA"/>
        </w:tc>
        <w:tc>
          <w:tcPr>
            <w:tcW w:w="3085" w:type="dxa"/>
            <w:vMerge/>
            <w:shd w:val="clear" w:color="auto" w:fill="303848" w:themeFill="accent1"/>
            <w:vAlign w:val="center"/>
          </w:tcPr>
          <w:p w:rsidR="00127C0F" w:rsidRPr="001700F2" w:rsidRDefault="00127C0F" w:rsidP="00B20DFA">
            <w:pPr>
              <w:pStyle w:val="Heading1"/>
            </w:pPr>
          </w:p>
        </w:tc>
        <w:tc>
          <w:tcPr>
            <w:tcW w:w="3073" w:type="dxa"/>
            <w:tcBorders>
              <w:top w:val="single" w:sz="18" w:space="0" w:color="BF9268" w:themeColor="accent2"/>
            </w:tcBorders>
          </w:tcPr>
          <w:p w:rsidR="00127C0F" w:rsidRPr="00C130C4" w:rsidRDefault="00C130C4" w:rsidP="00B20DFA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</w:t>
            </w:r>
            <w:r w:rsidRPr="00C130C4">
              <w:rPr>
                <w:b/>
                <w:noProof/>
              </w:rPr>
              <w:t>Github -</w:t>
            </w:r>
          </w:p>
        </w:tc>
      </w:tr>
      <w:tr w:rsidR="00127C0F" w:rsidRPr="001700F2" w:rsidTr="004A564C">
        <w:trPr>
          <w:trHeight w:val="1045"/>
        </w:trPr>
        <w:tc>
          <w:tcPr>
            <w:tcW w:w="3076" w:type="dxa"/>
            <w:vAlign w:val="center"/>
          </w:tcPr>
          <w:p w:rsidR="00127C0F" w:rsidRPr="001700F2" w:rsidRDefault="00A63B51" w:rsidP="00127C0F">
            <w:pPr>
              <w:jc w:val="center"/>
            </w:pPr>
            <w:r>
              <w:t>a</w:t>
            </w:r>
            <w:r w:rsidR="003923CE">
              <w:t>swal.muk26@gmail.com</w:t>
            </w:r>
          </w:p>
        </w:tc>
        <w:tc>
          <w:tcPr>
            <w:tcW w:w="3085" w:type="dxa"/>
            <w:vAlign w:val="center"/>
          </w:tcPr>
          <w:p w:rsidR="00127C0F" w:rsidRPr="001700F2" w:rsidRDefault="00127C0F" w:rsidP="00127C0F">
            <w:pPr>
              <w:jc w:val="center"/>
            </w:pPr>
            <w:bookmarkStart w:id="0" w:name="_GoBack"/>
            <w:bookmarkEnd w:id="0"/>
          </w:p>
        </w:tc>
        <w:tc>
          <w:tcPr>
            <w:tcW w:w="3073" w:type="dxa"/>
            <w:vAlign w:val="center"/>
          </w:tcPr>
          <w:p w:rsidR="00127C0F" w:rsidRDefault="00C11AE6" w:rsidP="00127C0F">
            <w:pPr>
              <w:jc w:val="center"/>
              <w:rPr>
                <w:rStyle w:val="Hyperlink"/>
                <w:color w:val="000000" w:themeColor="text1"/>
              </w:rPr>
            </w:pPr>
            <w:r>
              <w:fldChar w:fldCharType="begin"/>
            </w:r>
            <w:r>
              <w:instrText xml:space="preserve"> HYPERLINK "https://github.com/Mukul26" </w:instrText>
            </w:r>
            <w:r>
              <w:fldChar w:fldCharType="separate"/>
            </w:r>
            <w:r w:rsidR="003923CE" w:rsidRPr="003923CE">
              <w:rPr>
                <w:rStyle w:val="Hyperlink"/>
                <w:color w:val="000000" w:themeColor="text1"/>
              </w:rPr>
              <w:t>https://github.com/Mukul26</w:t>
            </w:r>
            <w:r>
              <w:rPr>
                <w:rStyle w:val="Hyperlink"/>
                <w:color w:val="000000" w:themeColor="text1"/>
              </w:rPr>
              <w:fldChar w:fldCharType="end"/>
            </w:r>
          </w:p>
          <w:p w:rsidR="0036392B" w:rsidRPr="001700F2" w:rsidRDefault="00C130C4" w:rsidP="0036392B">
            <w:pPr>
              <w:jc w:val="center"/>
            </w:pPr>
            <w:r w:rsidRPr="00C130C4">
              <w:rPr>
                <w:b/>
              </w:rPr>
              <w:t>Tableau -</w:t>
            </w:r>
            <w:r w:rsidRPr="00C130C4">
              <w:t>https://tinyurl.com/2bumsyrn</w:t>
            </w:r>
          </w:p>
        </w:tc>
      </w:tr>
      <w:tr w:rsidR="00127C0F" w:rsidRPr="001700F2" w:rsidTr="004A564C">
        <w:trPr>
          <w:trHeight w:val="270"/>
        </w:trPr>
        <w:tc>
          <w:tcPr>
            <w:tcW w:w="3076" w:type="dxa"/>
            <w:vMerge w:val="restart"/>
            <w:shd w:val="clear" w:color="auto" w:fill="F2F2F2" w:themeFill="background1" w:themeFillShade="F2"/>
            <w:vAlign w:val="center"/>
          </w:tcPr>
          <w:p w:rsidR="00127C0F" w:rsidRPr="001700F2" w:rsidRDefault="00127C0F" w:rsidP="00B20DFA">
            <w:pPr>
              <w:pStyle w:val="Heading2"/>
            </w:pPr>
          </w:p>
        </w:tc>
        <w:tc>
          <w:tcPr>
            <w:tcW w:w="6159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:rsidR="00127C0F" w:rsidRPr="001700F2" w:rsidRDefault="00127C0F" w:rsidP="00B20DFA"/>
        </w:tc>
      </w:tr>
      <w:tr w:rsidR="00127C0F" w:rsidRPr="001700F2" w:rsidTr="004A564C">
        <w:trPr>
          <w:trHeight w:val="270"/>
        </w:trPr>
        <w:tc>
          <w:tcPr>
            <w:tcW w:w="3076" w:type="dxa"/>
            <w:vMerge/>
            <w:shd w:val="clear" w:color="auto" w:fill="F2F2F2" w:themeFill="background1" w:themeFillShade="F2"/>
            <w:vAlign w:val="center"/>
          </w:tcPr>
          <w:p w:rsidR="00127C0F" w:rsidRPr="001700F2" w:rsidRDefault="00127C0F" w:rsidP="00B20DFA">
            <w:pPr>
              <w:pStyle w:val="Heading2"/>
            </w:pPr>
          </w:p>
        </w:tc>
        <w:tc>
          <w:tcPr>
            <w:tcW w:w="6159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:rsidR="00127C0F" w:rsidRPr="001700F2" w:rsidRDefault="00127C0F" w:rsidP="00B20DFA"/>
        </w:tc>
      </w:tr>
      <w:tr w:rsidR="00127C0F" w:rsidRPr="001700F2" w:rsidTr="004A564C">
        <w:trPr>
          <w:trHeight w:val="7009"/>
        </w:trPr>
        <w:tc>
          <w:tcPr>
            <w:tcW w:w="3076" w:type="dxa"/>
            <w:shd w:val="clear" w:color="auto" w:fill="F2F2F2" w:themeFill="background1" w:themeFillShade="F2"/>
          </w:tcPr>
          <w:p w:rsidR="00127C0F" w:rsidRDefault="003923CE" w:rsidP="0027012A">
            <w:pPr>
              <w:pStyle w:val="Text"/>
              <w:rPr>
                <w:b/>
                <w:sz w:val="28"/>
                <w:szCs w:val="28"/>
              </w:rPr>
            </w:pPr>
            <w:r w:rsidRPr="003923CE">
              <w:rPr>
                <w:b/>
                <w:sz w:val="28"/>
                <w:szCs w:val="28"/>
              </w:rPr>
              <w:t>Skills</w:t>
            </w:r>
          </w:p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Data Analysis</w:t>
            </w:r>
          </w:p>
          <w:p w:rsidR="003923CE" w:rsidRDefault="003923CE" w:rsidP="003923CE">
            <w:pPr>
              <w:pStyle w:val="ListParagraph"/>
            </w:pPr>
          </w:p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Business analysis</w:t>
            </w:r>
          </w:p>
          <w:p w:rsidR="003923CE" w:rsidRDefault="003923CE" w:rsidP="003923CE"/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Data scraping</w:t>
            </w:r>
          </w:p>
          <w:p w:rsidR="003923CE" w:rsidRDefault="003923CE" w:rsidP="003923CE">
            <w:pPr>
              <w:pStyle w:val="ListParagraph"/>
            </w:pPr>
          </w:p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Tableau</w:t>
            </w:r>
          </w:p>
          <w:p w:rsidR="003923CE" w:rsidRDefault="003923CE" w:rsidP="003923CE"/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Power B</w:t>
            </w:r>
            <w:r w:rsidR="00A82655">
              <w:t>I</w:t>
            </w:r>
          </w:p>
          <w:p w:rsidR="003923CE" w:rsidRDefault="003923CE" w:rsidP="003923CE">
            <w:pPr>
              <w:pStyle w:val="ListParagraph"/>
            </w:pPr>
          </w:p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Microsoft Excel</w:t>
            </w:r>
          </w:p>
          <w:p w:rsidR="003923CE" w:rsidRDefault="003923CE" w:rsidP="003923CE"/>
          <w:p w:rsidR="003923CE" w:rsidRDefault="003923CE" w:rsidP="003923CE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:rsidR="006F19E0" w:rsidRDefault="006F19E0" w:rsidP="006F19E0">
            <w:pPr>
              <w:pStyle w:val="ListParagraph"/>
            </w:pPr>
          </w:p>
          <w:p w:rsidR="006F19E0" w:rsidRDefault="006F19E0" w:rsidP="003923CE">
            <w:pPr>
              <w:pStyle w:val="ListParagraph"/>
              <w:numPr>
                <w:ilvl w:val="0"/>
                <w:numId w:val="11"/>
              </w:numPr>
            </w:pPr>
            <w:r>
              <w:t>DAX</w:t>
            </w:r>
          </w:p>
          <w:p w:rsidR="0060309D" w:rsidRDefault="0060309D" w:rsidP="0060309D">
            <w:pPr>
              <w:pStyle w:val="ListParagraph"/>
            </w:pPr>
          </w:p>
          <w:p w:rsidR="0060309D" w:rsidRDefault="0060309D" w:rsidP="003923CE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</w:p>
          <w:p w:rsidR="004B3A99" w:rsidRDefault="004B3A99" w:rsidP="004B3A99">
            <w:pPr>
              <w:pStyle w:val="ListParagraph"/>
            </w:pPr>
          </w:p>
          <w:p w:rsidR="004B3A99" w:rsidRDefault="004B3A99" w:rsidP="003923CE">
            <w:pPr>
              <w:pStyle w:val="ListParagraph"/>
              <w:numPr>
                <w:ilvl w:val="0"/>
                <w:numId w:val="11"/>
              </w:numPr>
            </w:pPr>
            <w:r>
              <w:t>SSIS</w:t>
            </w:r>
          </w:p>
          <w:p w:rsidR="004B3A99" w:rsidRDefault="004B3A99" w:rsidP="004B3A99">
            <w:pPr>
              <w:pStyle w:val="ListParagraph"/>
            </w:pPr>
          </w:p>
          <w:p w:rsidR="004B3A99" w:rsidRDefault="004B3A99" w:rsidP="003923CE">
            <w:pPr>
              <w:pStyle w:val="ListParagraph"/>
              <w:numPr>
                <w:ilvl w:val="0"/>
                <w:numId w:val="11"/>
              </w:numPr>
            </w:pPr>
            <w:r>
              <w:t>ETL</w:t>
            </w:r>
          </w:p>
          <w:p w:rsidR="004B3A99" w:rsidRDefault="004B3A99" w:rsidP="004B3A99">
            <w:pPr>
              <w:pStyle w:val="ListParagraph"/>
            </w:pPr>
          </w:p>
          <w:p w:rsidR="004B3A99" w:rsidRDefault="004B3A99" w:rsidP="003923CE">
            <w:pPr>
              <w:pStyle w:val="ListParagraph"/>
              <w:numPr>
                <w:ilvl w:val="0"/>
                <w:numId w:val="11"/>
              </w:numPr>
            </w:pPr>
            <w:r>
              <w:t>Data warehouse</w:t>
            </w:r>
          </w:p>
          <w:p w:rsidR="00C5179E" w:rsidRDefault="00C5179E" w:rsidP="00C5179E">
            <w:pPr>
              <w:pStyle w:val="ListParagraph"/>
            </w:pPr>
          </w:p>
          <w:p w:rsidR="00C5179E" w:rsidRDefault="00C5179E" w:rsidP="003923CE">
            <w:pPr>
              <w:pStyle w:val="ListParagraph"/>
              <w:numPr>
                <w:ilvl w:val="0"/>
                <w:numId w:val="11"/>
              </w:numPr>
            </w:pPr>
            <w:r>
              <w:t>Data Modelling</w:t>
            </w:r>
          </w:p>
          <w:p w:rsidR="004B3B52" w:rsidRDefault="004B3B52" w:rsidP="004B3B52">
            <w:pPr>
              <w:pStyle w:val="ListParagraph"/>
            </w:pPr>
          </w:p>
          <w:p w:rsidR="004B3B52" w:rsidRDefault="004B3B52" w:rsidP="003923CE">
            <w:pPr>
              <w:pStyle w:val="ListParagraph"/>
              <w:numPr>
                <w:ilvl w:val="0"/>
                <w:numId w:val="11"/>
              </w:numPr>
            </w:pPr>
            <w:r>
              <w:t>Data Studio</w:t>
            </w:r>
          </w:p>
          <w:p w:rsidR="005A45E9" w:rsidRDefault="005A45E9" w:rsidP="005A45E9">
            <w:pPr>
              <w:pStyle w:val="ListParagraph"/>
            </w:pPr>
          </w:p>
          <w:p w:rsidR="005A45E9" w:rsidRDefault="005A45E9" w:rsidP="003923CE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BigQuery</w:t>
            </w:r>
            <w:proofErr w:type="spellEnd"/>
          </w:p>
          <w:p w:rsidR="00627D56" w:rsidRDefault="00627D56" w:rsidP="00627D56">
            <w:pPr>
              <w:pStyle w:val="ListParagraph"/>
            </w:pPr>
          </w:p>
          <w:p w:rsidR="00627D56" w:rsidRDefault="00627D56" w:rsidP="003923CE">
            <w:pPr>
              <w:pStyle w:val="ListParagraph"/>
              <w:numPr>
                <w:ilvl w:val="0"/>
                <w:numId w:val="11"/>
              </w:numPr>
            </w:pPr>
            <w:r>
              <w:t>VBA</w:t>
            </w:r>
          </w:p>
          <w:p w:rsidR="00BA7F04" w:rsidRDefault="00BA7F04" w:rsidP="00BA7F04">
            <w:pPr>
              <w:pStyle w:val="ListParagraph"/>
            </w:pPr>
          </w:p>
          <w:p w:rsidR="00BA7F04" w:rsidRDefault="00BA7F04" w:rsidP="003923CE">
            <w:pPr>
              <w:pStyle w:val="ListParagraph"/>
              <w:numPr>
                <w:ilvl w:val="0"/>
                <w:numId w:val="11"/>
              </w:numPr>
            </w:pPr>
            <w:r>
              <w:t>Google Analytics</w:t>
            </w:r>
          </w:p>
          <w:p w:rsidR="004B3A99" w:rsidRPr="003923CE" w:rsidRDefault="004B3A99" w:rsidP="008A3E71"/>
        </w:tc>
        <w:tc>
          <w:tcPr>
            <w:tcW w:w="6159" w:type="dxa"/>
            <w:gridSpan w:val="2"/>
          </w:tcPr>
          <w:p w:rsidR="00127C0F" w:rsidRPr="0060309D" w:rsidRDefault="0060309D" w:rsidP="00127C0F">
            <w:pPr>
              <w:rPr>
                <w:b/>
                <w:color w:val="002060"/>
                <w:sz w:val="24"/>
              </w:rPr>
            </w:pPr>
            <w:r w:rsidRPr="0060309D">
              <w:rPr>
                <w:b/>
                <w:color w:val="002060"/>
                <w:sz w:val="24"/>
              </w:rPr>
              <w:t>Summary of Qualification</w:t>
            </w:r>
            <w:r>
              <w:rPr>
                <w:b/>
                <w:color w:val="002060"/>
                <w:sz w:val="24"/>
              </w:rPr>
              <w:t>:</w:t>
            </w:r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>Python – EDA, web scraping, web crawling, scikit-learn, pandas, NumPy, seaborn, etc.</w:t>
            </w:r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>MS Excel – Data analysis, visualization, dashboard, pivot tables, power pivot, power query</w:t>
            </w:r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SQL – Microsoft SQL server, </w:t>
            </w:r>
            <w:proofErr w:type="gramStart"/>
            <w:r w:rsidRPr="00493A52">
              <w:rPr>
                <w:szCs w:val="22"/>
              </w:rPr>
              <w:t>Postgres ,pg</w:t>
            </w:r>
            <w:proofErr w:type="gramEnd"/>
            <w:r w:rsidRPr="00493A52">
              <w:rPr>
                <w:szCs w:val="22"/>
              </w:rPr>
              <w:t>4admin, CTE, window functions, Stored Procedures, etc.</w:t>
            </w:r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>Visualization – Power Bi, Tableau, Excel Vizs, Google sheets vizs, matplotlib, seaborn, etc.</w:t>
            </w:r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Analysis – Descriptive, Exploratory, Inferential, Predictive, </w:t>
            </w:r>
            <w:proofErr w:type="gramStart"/>
            <w:r w:rsidRPr="00493A52">
              <w:rPr>
                <w:szCs w:val="22"/>
              </w:rPr>
              <w:t>Cohort,etc</w:t>
            </w:r>
            <w:proofErr w:type="gramEnd"/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>Statistics</w:t>
            </w:r>
          </w:p>
          <w:p w:rsidR="00127C0F" w:rsidRPr="00A82655" w:rsidRDefault="00A82655" w:rsidP="00127C0F">
            <w:pPr>
              <w:rPr>
                <w:b/>
                <w:color w:val="002060"/>
                <w:sz w:val="24"/>
              </w:rPr>
            </w:pPr>
            <w:r w:rsidRPr="00A82655">
              <w:rPr>
                <w:b/>
                <w:color w:val="002060"/>
                <w:sz w:val="24"/>
              </w:rPr>
              <w:t>Education</w:t>
            </w:r>
          </w:p>
          <w:p w:rsidR="00493A52" w:rsidRDefault="00A82655" w:rsidP="00A82655">
            <w:pPr>
              <w:pStyle w:val="ListParagraph"/>
              <w:numPr>
                <w:ilvl w:val="0"/>
                <w:numId w:val="13"/>
              </w:numPr>
              <w:tabs>
                <w:tab w:val="left" w:pos="3211"/>
              </w:tabs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Institute of Management Studies, Noida </w:t>
            </w:r>
          </w:p>
          <w:p w:rsidR="00A82655" w:rsidRPr="00493A52" w:rsidRDefault="00A82655" w:rsidP="00493A52">
            <w:pPr>
              <w:pStyle w:val="ListParagraph"/>
              <w:tabs>
                <w:tab w:val="left" w:pos="3211"/>
              </w:tabs>
              <w:spacing w:after="160" w:line="259" w:lineRule="auto"/>
              <w:rPr>
                <w:szCs w:val="22"/>
              </w:rPr>
            </w:pPr>
            <w:proofErr w:type="spellStart"/>
            <w:r w:rsidRPr="00493A52">
              <w:rPr>
                <w:szCs w:val="22"/>
              </w:rPr>
              <w:t>Bachelors's</w:t>
            </w:r>
            <w:proofErr w:type="spellEnd"/>
            <w:r w:rsidRPr="00493A52">
              <w:rPr>
                <w:szCs w:val="22"/>
              </w:rPr>
              <w:t xml:space="preserve"> in Computer Application (2015-2018)</w:t>
            </w:r>
          </w:p>
          <w:p w:rsidR="00A82655" w:rsidRPr="00493A52" w:rsidRDefault="00A82655" w:rsidP="00A82655">
            <w:pPr>
              <w:pStyle w:val="ListParagraph"/>
              <w:numPr>
                <w:ilvl w:val="0"/>
                <w:numId w:val="13"/>
              </w:numPr>
              <w:tabs>
                <w:tab w:val="left" w:pos="3211"/>
              </w:tabs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Related coursework: Flask </w:t>
            </w:r>
            <w:proofErr w:type="gramStart"/>
            <w:r w:rsidRPr="00493A52">
              <w:rPr>
                <w:szCs w:val="22"/>
              </w:rPr>
              <w:t>API ,</w:t>
            </w:r>
            <w:proofErr w:type="gramEnd"/>
            <w:r w:rsidRPr="00493A52">
              <w:rPr>
                <w:szCs w:val="22"/>
              </w:rPr>
              <w:t xml:space="preserve"> DBMS, SQL, Methods of Numerical analysis, Data structure, Python GUI, C++, </w:t>
            </w:r>
            <w:proofErr w:type="spellStart"/>
            <w:r w:rsidRPr="00493A52">
              <w:rPr>
                <w:szCs w:val="22"/>
              </w:rPr>
              <w:t>etc</w:t>
            </w:r>
            <w:proofErr w:type="spellEnd"/>
          </w:p>
          <w:p w:rsidR="00A82655" w:rsidRPr="00493A52" w:rsidRDefault="00A82655" w:rsidP="00570246">
            <w:pPr>
              <w:pStyle w:val="ListParagraph"/>
              <w:numPr>
                <w:ilvl w:val="0"/>
                <w:numId w:val="13"/>
              </w:numPr>
              <w:tabs>
                <w:tab w:val="left" w:pos="3211"/>
              </w:tabs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 Google Data Analytics Certification.</w:t>
            </w:r>
          </w:p>
          <w:p w:rsidR="00570246" w:rsidRDefault="00570246" w:rsidP="00570246">
            <w:pPr>
              <w:tabs>
                <w:tab w:val="left" w:pos="3211"/>
              </w:tabs>
              <w:spacing w:after="160" w:line="259" w:lineRule="auto"/>
              <w:rPr>
                <w:b/>
                <w:color w:val="002060"/>
                <w:sz w:val="24"/>
              </w:rPr>
            </w:pPr>
            <w:r w:rsidRPr="00570246">
              <w:rPr>
                <w:b/>
                <w:color w:val="002060"/>
                <w:sz w:val="24"/>
              </w:rPr>
              <w:t>Projects</w:t>
            </w:r>
          </w:p>
          <w:p w:rsidR="00570246" w:rsidRPr="00493A52" w:rsidRDefault="00570246" w:rsidP="0057024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Customer Analysis – Cohort Analysis, Customer </w:t>
            </w:r>
            <w:proofErr w:type="spellStart"/>
            <w:proofErr w:type="gramStart"/>
            <w:r w:rsidRPr="00493A52">
              <w:rPr>
                <w:szCs w:val="22"/>
              </w:rPr>
              <w:t>Retention,etc</w:t>
            </w:r>
            <w:proofErr w:type="spellEnd"/>
            <w:proofErr w:type="gramEnd"/>
          </w:p>
          <w:p w:rsidR="00570246" w:rsidRPr="00493A52" w:rsidRDefault="00570246" w:rsidP="0057024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SQL – Coronavirus Dataset Exploratory data </w:t>
            </w:r>
            <w:proofErr w:type="spellStart"/>
            <w:proofErr w:type="gramStart"/>
            <w:r w:rsidRPr="00493A52">
              <w:rPr>
                <w:szCs w:val="22"/>
              </w:rPr>
              <w:t>analysis,etc</w:t>
            </w:r>
            <w:proofErr w:type="spellEnd"/>
            <w:r w:rsidRPr="00493A52">
              <w:rPr>
                <w:szCs w:val="22"/>
              </w:rPr>
              <w:t>.</w:t>
            </w:r>
            <w:proofErr w:type="gramEnd"/>
          </w:p>
          <w:p w:rsidR="00570246" w:rsidRPr="00493A52" w:rsidRDefault="00570246" w:rsidP="0057024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 xml:space="preserve">Power BI – Super Market sales report and EDA, Suicide dataset EDA, Data modelling, Sales </w:t>
            </w:r>
            <w:proofErr w:type="gramStart"/>
            <w:r w:rsidRPr="00493A52">
              <w:rPr>
                <w:szCs w:val="22"/>
              </w:rPr>
              <w:t>report ,</w:t>
            </w:r>
            <w:proofErr w:type="spellStart"/>
            <w:r w:rsidRPr="00493A52">
              <w:rPr>
                <w:szCs w:val="22"/>
              </w:rPr>
              <w:t>etc</w:t>
            </w:r>
            <w:proofErr w:type="spellEnd"/>
            <w:proofErr w:type="gramEnd"/>
          </w:p>
          <w:p w:rsidR="00570246" w:rsidRPr="00493A52" w:rsidRDefault="00570246" w:rsidP="0057024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Cs w:val="22"/>
              </w:rPr>
            </w:pPr>
            <w:r w:rsidRPr="00493A52">
              <w:rPr>
                <w:szCs w:val="22"/>
              </w:rPr>
              <w:t>Tableau – Coronavirus Visualizations of data from SQL queries.</w:t>
            </w:r>
          </w:p>
          <w:p w:rsidR="00570246" w:rsidRPr="00493A52" w:rsidRDefault="00570246" w:rsidP="00570246">
            <w:pPr>
              <w:pStyle w:val="ListParagraph"/>
              <w:numPr>
                <w:ilvl w:val="0"/>
                <w:numId w:val="14"/>
              </w:numPr>
              <w:tabs>
                <w:tab w:val="left" w:pos="3211"/>
              </w:tabs>
              <w:spacing w:after="160" w:line="259" w:lineRule="auto"/>
              <w:rPr>
                <w:b/>
                <w:color w:val="002060"/>
                <w:szCs w:val="22"/>
              </w:rPr>
            </w:pPr>
            <w:r w:rsidRPr="00493A52">
              <w:rPr>
                <w:szCs w:val="22"/>
              </w:rPr>
              <w:t xml:space="preserve">Python – Telecom dataset EDA, Stream Data EDA, Classification modelling </w:t>
            </w:r>
            <w:proofErr w:type="spellStart"/>
            <w:proofErr w:type="gramStart"/>
            <w:r w:rsidRPr="00493A52">
              <w:rPr>
                <w:szCs w:val="22"/>
              </w:rPr>
              <w:t>etc.Web</w:t>
            </w:r>
            <w:proofErr w:type="spellEnd"/>
            <w:proofErr w:type="gramEnd"/>
            <w:r w:rsidRPr="00493A52">
              <w:rPr>
                <w:szCs w:val="22"/>
              </w:rPr>
              <w:t xml:space="preserve"> crawlers and  web scrapers using </w:t>
            </w:r>
            <w:proofErr w:type="spellStart"/>
            <w:r w:rsidRPr="00493A52">
              <w:rPr>
                <w:szCs w:val="22"/>
              </w:rPr>
              <w:t>scrapy</w:t>
            </w:r>
            <w:proofErr w:type="spellEnd"/>
            <w:r w:rsidRPr="00493A52">
              <w:rPr>
                <w:szCs w:val="22"/>
              </w:rPr>
              <w:t xml:space="preserve">, </w:t>
            </w:r>
            <w:proofErr w:type="spellStart"/>
            <w:r w:rsidRPr="00493A52">
              <w:rPr>
                <w:szCs w:val="22"/>
              </w:rPr>
              <w:t>beautifulsoup,Requests</w:t>
            </w:r>
            <w:proofErr w:type="spellEnd"/>
            <w:r w:rsidRPr="00493A52">
              <w:rPr>
                <w:szCs w:val="22"/>
              </w:rPr>
              <w:t xml:space="preserve">, </w:t>
            </w:r>
            <w:proofErr w:type="spellStart"/>
            <w:r w:rsidRPr="00493A52">
              <w:rPr>
                <w:szCs w:val="22"/>
              </w:rPr>
              <w:t>etc</w:t>
            </w:r>
            <w:proofErr w:type="spellEnd"/>
          </w:p>
          <w:p w:rsidR="00A82655" w:rsidRPr="00A82655" w:rsidRDefault="00A82655" w:rsidP="00127C0F">
            <w:pPr>
              <w:rPr>
                <w:b/>
                <w:sz w:val="24"/>
              </w:rPr>
            </w:pPr>
          </w:p>
        </w:tc>
      </w:tr>
      <w:tr w:rsidR="00127C0F" w:rsidRPr="001700F2" w:rsidTr="004A564C">
        <w:trPr>
          <w:trHeight w:val="67"/>
        </w:trPr>
        <w:tc>
          <w:tcPr>
            <w:tcW w:w="9236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:rsidR="00127C0F" w:rsidRPr="001700F2" w:rsidRDefault="00127C0F" w:rsidP="00B20DFA">
            <w:pPr>
              <w:pStyle w:val="Text"/>
            </w:pPr>
          </w:p>
        </w:tc>
      </w:tr>
    </w:tbl>
    <w:p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AE6" w:rsidRDefault="00C11AE6" w:rsidP="00F316AD">
      <w:r>
        <w:separator/>
      </w:r>
    </w:p>
  </w:endnote>
  <w:endnote w:type="continuationSeparator" w:id="0">
    <w:p w:rsidR="00C11AE6" w:rsidRDefault="00C11AE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AE6" w:rsidRDefault="00C11AE6" w:rsidP="00F316AD">
      <w:r>
        <w:separator/>
      </w:r>
    </w:p>
  </w:footnote>
  <w:footnote w:type="continuationSeparator" w:id="0">
    <w:p w:rsidR="00C11AE6" w:rsidRDefault="00C11AE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abstractNum w:abstractNumId="10" w15:restartNumberingAfterBreak="0">
    <w:nsid w:val="1C1F74BE"/>
    <w:multiLevelType w:val="hybridMultilevel"/>
    <w:tmpl w:val="E21CE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01D2C"/>
    <w:multiLevelType w:val="hybridMultilevel"/>
    <w:tmpl w:val="824E4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A6F04"/>
    <w:multiLevelType w:val="hybridMultilevel"/>
    <w:tmpl w:val="50D2F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325BA"/>
    <w:multiLevelType w:val="hybridMultilevel"/>
    <w:tmpl w:val="9322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jEzMDWwMDIzNjdS0lEKTi0uzszPAykwqQUAB4SVUSwAAAA="/>
  </w:docVars>
  <w:rsids>
    <w:rsidRoot w:val="003923CE"/>
    <w:rsid w:val="00127C0F"/>
    <w:rsid w:val="001700F2"/>
    <w:rsid w:val="001871FF"/>
    <w:rsid w:val="001F4150"/>
    <w:rsid w:val="00231668"/>
    <w:rsid w:val="00245AC8"/>
    <w:rsid w:val="00262D30"/>
    <w:rsid w:val="0027012A"/>
    <w:rsid w:val="0029715D"/>
    <w:rsid w:val="002E1AFB"/>
    <w:rsid w:val="0036392B"/>
    <w:rsid w:val="00382BE0"/>
    <w:rsid w:val="003923CE"/>
    <w:rsid w:val="003B6FCA"/>
    <w:rsid w:val="0040233B"/>
    <w:rsid w:val="00493A52"/>
    <w:rsid w:val="004A564C"/>
    <w:rsid w:val="004B3A99"/>
    <w:rsid w:val="004B3B52"/>
    <w:rsid w:val="004D0355"/>
    <w:rsid w:val="004E6224"/>
    <w:rsid w:val="00570246"/>
    <w:rsid w:val="005A45E9"/>
    <w:rsid w:val="005D2581"/>
    <w:rsid w:val="005F6A98"/>
    <w:rsid w:val="0060309D"/>
    <w:rsid w:val="00617740"/>
    <w:rsid w:val="00627D56"/>
    <w:rsid w:val="006C60E6"/>
    <w:rsid w:val="006C7CF5"/>
    <w:rsid w:val="006D5F90"/>
    <w:rsid w:val="006F19E0"/>
    <w:rsid w:val="007215DD"/>
    <w:rsid w:val="0080521C"/>
    <w:rsid w:val="00886487"/>
    <w:rsid w:val="0089710E"/>
    <w:rsid w:val="008A3E71"/>
    <w:rsid w:val="008B7A58"/>
    <w:rsid w:val="008F3A27"/>
    <w:rsid w:val="008F5E8C"/>
    <w:rsid w:val="00904B6F"/>
    <w:rsid w:val="00904D7B"/>
    <w:rsid w:val="00932819"/>
    <w:rsid w:val="0099536C"/>
    <w:rsid w:val="009A0C92"/>
    <w:rsid w:val="009C1043"/>
    <w:rsid w:val="00A354B2"/>
    <w:rsid w:val="00A378FC"/>
    <w:rsid w:val="00A63B51"/>
    <w:rsid w:val="00A74E15"/>
    <w:rsid w:val="00A82655"/>
    <w:rsid w:val="00BA7F04"/>
    <w:rsid w:val="00C11AE6"/>
    <w:rsid w:val="00C130C4"/>
    <w:rsid w:val="00C5179E"/>
    <w:rsid w:val="00C55D85"/>
    <w:rsid w:val="00CD50FD"/>
    <w:rsid w:val="00D20DA9"/>
    <w:rsid w:val="00D26A79"/>
    <w:rsid w:val="00DD5C35"/>
    <w:rsid w:val="00EA03EF"/>
    <w:rsid w:val="00EE03AE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91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character" w:styleId="Hyperlink">
    <w:name w:val="Hyperlink"/>
    <w:basedOn w:val="DefaultParagraphFont"/>
    <w:uiPriority w:val="99"/>
    <w:unhideWhenUsed/>
    <w:rsid w:val="003923CE"/>
    <w:rPr>
      <w:color w:val="F7B61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my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9FB529FAB24B7D88036C42897AC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A308-2D9C-4727-8F64-17159CC63381}"/>
      </w:docPartPr>
      <w:docPartBody>
        <w:p w:rsidR="00FC2276" w:rsidRDefault="00996F80">
          <w:pPr>
            <w:pStyle w:val="FE9FB529FAB24B7D88036C42897AC116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80"/>
    <w:rsid w:val="0003770E"/>
    <w:rsid w:val="000F623E"/>
    <w:rsid w:val="00221176"/>
    <w:rsid w:val="00232596"/>
    <w:rsid w:val="00690D8B"/>
    <w:rsid w:val="00710664"/>
    <w:rsid w:val="00723C18"/>
    <w:rsid w:val="00996F80"/>
    <w:rsid w:val="00D6008E"/>
    <w:rsid w:val="00E858F8"/>
    <w:rsid w:val="00EA2FDC"/>
    <w:rsid w:val="00F14A94"/>
    <w:rsid w:val="00F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441ABB3854D5AA564CCBBFF23AC9F">
    <w:name w:val="8FC441ABB3854D5AA564CCBBFF23AC9F"/>
  </w:style>
  <w:style w:type="paragraph" w:customStyle="1" w:styleId="6CF5F7E553234250AC899F115CA7BA2B">
    <w:name w:val="6CF5F7E553234250AC899F115CA7BA2B"/>
  </w:style>
  <w:style w:type="paragraph" w:customStyle="1" w:styleId="CA91EF541C1B4FDCADFC441D892E0854">
    <w:name w:val="CA91EF541C1B4FDCADFC441D892E0854"/>
  </w:style>
  <w:style w:type="paragraph" w:customStyle="1" w:styleId="FE9FB529FAB24B7D88036C42897AC116">
    <w:name w:val="FE9FB529FAB24B7D88036C42897AC116"/>
  </w:style>
  <w:style w:type="paragraph" w:customStyle="1" w:styleId="C477BEFE8BB547D1BA4F23D7F3DA4676">
    <w:name w:val="C477BEFE8BB547D1BA4F23D7F3DA4676"/>
  </w:style>
  <w:style w:type="paragraph" w:customStyle="1" w:styleId="C6644268A2874BF4AC38DA29428104AF">
    <w:name w:val="C6644268A2874BF4AC38DA29428104AF"/>
  </w:style>
  <w:style w:type="paragraph" w:customStyle="1" w:styleId="262027EC74EC47A4B2DC8029FFBBF544">
    <w:name w:val="262027EC74EC47A4B2DC8029FFBBF544"/>
  </w:style>
  <w:style w:type="paragraph" w:customStyle="1" w:styleId="9862F22D53AA4B5A8824DBA0D6956BBC">
    <w:name w:val="9862F22D53AA4B5A8824DBA0D6956BBC"/>
  </w:style>
  <w:style w:type="paragraph" w:customStyle="1" w:styleId="59EA04FAC23B43DDA70D63ECDC39C43F">
    <w:name w:val="59EA04FAC23B43DDA70D63ECDC39C43F"/>
  </w:style>
  <w:style w:type="paragraph" w:customStyle="1" w:styleId="A997E7B391684995918A516145A8EB9C">
    <w:name w:val="A997E7B391684995918A516145A8EB9C"/>
  </w:style>
  <w:style w:type="paragraph" w:customStyle="1" w:styleId="610BC45D886C4301BBFB681D74EFB9F3">
    <w:name w:val="610BC45D886C4301BBFB681D74EFB9F3"/>
  </w:style>
  <w:style w:type="paragraph" w:customStyle="1" w:styleId="B0819203681C4DD5811B6A7FC7865D9F">
    <w:name w:val="B0819203681C4DD5811B6A7FC7865D9F"/>
  </w:style>
  <w:style w:type="paragraph" w:customStyle="1" w:styleId="3F586AA203CD4688BE1501B554C7AAB4">
    <w:name w:val="3F586AA203CD4688BE1501B554C7AAB4"/>
  </w:style>
  <w:style w:type="paragraph" w:customStyle="1" w:styleId="4F5891196891487FA874A6482BB6EDB6">
    <w:name w:val="4F5891196891487FA874A6482BB6EDB6"/>
  </w:style>
  <w:style w:type="paragraph" w:customStyle="1" w:styleId="4211821353084317864C872A0EC75E6A">
    <w:name w:val="4211821353084317864C872A0EC75E6A"/>
  </w:style>
  <w:style w:type="paragraph" w:customStyle="1" w:styleId="38B7D567448542C1B01E62AB948CEE96">
    <w:name w:val="38B7D567448542C1B01E62AB948CEE96"/>
  </w:style>
  <w:style w:type="paragraph" w:customStyle="1" w:styleId="BAC2210E13714C549ABEC912175A6B9E">
    <w:name w:val="BAC2210E13714C549ABEC912175A6B9E"/>
  </w:style>
  <w:style w:type="paragraph" w:customStyle="1" w:styleId="DF7223AD28F84AB29ADB1CDFC9C5A6D5">
    <w:name w:val="DF7223AD28F84AB29ADB1CDFC9C5A6D5"/>
  </w:style>
  <w:style w:type="paragraph" w:customStyle="1" w:styleId="10F45CAE5BFD462989CEF8434A83097B">
    <w:name w:val="10F45CAE5BFD462989CEF8434A83097B"/>
  </w:style>
  <w:style w:type="paragraph" w:customStyle="1" w:styleId="3A9B44008A2F408080BF1C8CEA862E87">
    <w:name w:val="3A9B44008A2F408080BF1C8CEA862E87"/>
  </w:style>
  <w:style w:type="paragraph" w:customStyle="1" w:styleId="115BD69689814C1CAEC3259BB579F550">
    <w:name w:val="115BD69689814C1CAEC3259BB579F550"/>
  </w:style>
  <w:style w:type="paragraph" w:customStyle="1" w:styleId="B74A6FAF0A6C440FB67603917B8A18E1">
    <w:name w:val="B74A6FAF0A6C440FB67603917B8A18E1"/>
  </w:style>
  <w:style w:type="paragraph" w:customStyle="1" w:styleId="07C0EB21A662441CAD57F7460E6D2392">
    <w:name w:val="07C0EB21A662441CAD57F7460E6D2392"/>
  </w:style>
  <w:style w:type="paragraph" w:customStyle="1" w:styleId="038885B4E29B48C1B55B6B10DD36281E">
    <w:name w:val="038885B4E29B48C1B55B6B10DD36281E"/>
  </w:style>
  <w:style w:type="paragraph" w:customStyle="1" w:styleId="C7A86B4B9A12448C9CE74ECE85466975">
    <w:name w:val="C7A86B4B9A12448C9CE74ECE85466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2022-12-28T22:06:00Z</dcterms:created>
  <dcterms:modified xsi:type="dcterms:W3CDTF">2023-04-10T21:51:00Z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